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B63F" w14:textId="63BD27DF" w:rsidR="00D62AE7" w:rsidRDefault="00E247A3">
      <w:r>
        <w:rPr>
          <w:sz w:val="40"/>
          <w:szCs w:val="40"/>
        </w:rPr>
        <w:t>Treinamento</w:t>
      </w:r>
    </w:p>
    <w:p w14:paraId="1C0C776A" w14:textId="77777777" w:rsidR="00D62AE7" w:rsidRDefault="00000000">
      <w:r>
        <w:rPr>
          <w:noProof/>
        </w:rPr>
        <w:drawing>
          <wp:inline distT="0" distB="0" distL="0" distR="0" wp14:anchorId="6387BBFC" wp14:editId="6943A5B6">
            <wp:extent cx="3105146" cy="885825"/>
            <wp:effectExtent l="0" t="0" r="4" b="9525"/>
            <wp:docPr id="1" name="Imagem 1916651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46" cy="885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4DDFE5" w14:textId="77777777" w:rsidR="00D62AE7" w:rsidRDefault="00000000">
      <w:r>
        <w:t>Importa a pasta dataset do driver fazendo com que o detectron tenha acesso a pasta com imagens que já foram previamente moldadas e padronizadas para que a detectron possa reconhece-las.</w:t>
      </w:r>
    </w:p>
    <w:p w14:paraId="37932B7C" w14:textId="77777777" w:rsidR="00D62AE7" w:rsidRDefault="00000000">
      <w:r>
        <w:rPr>
          <w:noProof/>
        </w:rPr>
        <w:drawing>
          <wp:inline distT="0" distB="0" distL="0" distR="0" wp14:anchorId="633917EC" wp14:editId="2057ACA7">
            <wp:extent cx="4572000" cy="1323978"/>
            <wp:effectExtent l="0" t="0" r="0" b="9522"/>
            <wp:docPr id="2" name="Imagem 732407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F7FEFA" w14:textId="77777777" w:rsidR="00D62AE7" w:rsidRDefault="00000000">
      <w:r>
        <w:t>Instalação da detestron no colab e algumas dependependencias.</w:t>
      </w:r>
    </w:p>
    <w:p w14:paraId="7BFD88DF" w14:textId="77777777" w:rsidR="00D62AE7" w:rsidRDefault="00D62AE7"/>
    <w:p w14:paraId="4878BADD" w14:textId="77777777" w:rsidR="00D62AE7" w:rsidRDefault="00000000">
      <w:r>
        <w:rPr>
          <w:noProof/>
        </w:rPr>
        <w:drawing>
          <wp:inline distT="0" distB="0" distL="0" distR="0" wp14:anchorId="5E873611" wp14:editId="04321B3F">
            <wp:extent cx="4572000" cy="1743075"/>
            <wp:effectExtent l="0" t="0" r="0" b="9525"/>
            <wp:docPr id="3" name="Imagem 1785966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A580D5" w14:textId="77777777" w:rsidR="00D62AE7" w:rsidRDefault="00000000">
      <w:r>
        <w:t xml:space="preserve">Ainda mais alguns imports da detectron </w:t>
      </w:r>
    </w:p>
    <w:p w14:paraId="1A4C4F56" w14:textId="77777777" w:rsidR="00D62AE7" w:rsidRDefault="00000000">
      <w:r>
        <w:rPr>
          <w:noProof/>
        </w:rPr>
        <w:drawing>
          <wp:inline distT="0" distB="0" distL="0" distR="0" wp14:anchorId="114BF70A" wp14:editId="2A50E21F">
            <wp:extent cx="4572000" cy="2600325"/>
            <wp:effectExtent l="0" t="0" r="0" b="9525"/>
            <wp:docPr id="4" name="Imagem 1997955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8C558E" w14:textId="77777777" w:rsidR="00D62AE7" w:rsidRDefault="00000000">
      <w:r>
        <w:lastRenderedPageBreak/>
        <w:t>Nessa classe ele paega todos os codigos necessários para fazer a padronização de imagens tornando elas visualizaveis a detectron pois tem que estar em um formato antes pre estabelecido para que a IA possa reconhecer as imagens.</w:t>
      </w:r>
    </w:p>
    <w:p w14:paraId="2EBB1515" w14:textId="66DD4C76" w:rsidR="00D62AE7" w:rsidRDefault="00E247A3">
      <w:r>
        <w:rPr>
          <w:noProof/>
        </w:rPr>
        <w:drawing>
          <wp:inline distT="0" distB="0" distL="0" distR="0" wp14:anchorId="52CB3E8E" wp14:editId="7C7CA335">
            <wp:extent cx="5731510" cy="2079625"/>
            <wp:effectExtent l="0" t="0" r="2540" b="0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111" w14:textId="6A2BAFCB" w:rsidR="00D62AE7" w:rsidRDefault="00000000">
      <w:r>
        <w:t xml:space="preserve">Nessa classe </w:t>
      </w:r>
      <w:r w:rsidR="00E247A3">
        <w:t>pré-estabelecemos</w:t>
      </w:r>
      <w:r>
        <w:t xml:space="preserve"> a rota de acesso da IA a pasta que </w:t>
      </w:r>
      <w:bookmarkStart w:id="0" w:name="_Int_H27dhd2G"/>
      <w:r>
        <w:t>contem</w:t>
      </w:r>
      <w:bookmarkEnd w:id="0"/>
      <w:r>
        <w:t xml:space="preserve"> as imagens antes pre setadas as configurações da IA e mostramos o caminho dentro da pasta dataset a ser estabelecido pelo codigo.</w:t>
      </w:r>
    </w:p>
    <w:p w14:paraId="4A43EC3B" w14:textId="77777777" w:rsidR="00D62AE7" w:rsidRDefault="00000000">
      <w:r>
        <w:rPr>
          <w:noProof/>
        </w:rPr>
        <w:drawing>
          <wp:inline distT="0" distB="0" distL="0" distR="0" wp14:anchorId="6529A1C7" wp14:editId="09303C64">
            <wp:extent cx="4572000" cy="1600200"/>
            <wp:effectExtent l="0" t="0" r="0" b="0"/>
            <wp:docPr id="6" name="Imagem 2100720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CA7238" w14:textId="77777777" w:rsidR="00D62AE7" w:rsidRDefault="00000000">
      <w:r>
        <w:t>Modelo de segmentação de instancia após a detectron obter acesso as imagens o codigo fara alguns imports e começara a salvar e treinar a IA.</w:t>
      </w:r>
    </w:p>
    <w:p w14:paraId="338C9F91" w14:textId="77777777" w:rsidR="00D62AE7" w:rsidRDefault="00000000">
      <w:r>
        <w:rPr>
          <w:noProof/>
        </w:rPr>
        <w:drawing>
          <wp:inline distT="0" distB="0" distL="0" distR="0" wp14:anchorId="1A898DCA" wp14:editId="2A114079">
            <wp:extent cx="4572000" cy="1219196"/>
            <wp:effectExtent l="0" t="0" r="0" b="4"/>
            <wp:docPr id="7" name="Imagem 1833909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D2539F" w14:textId="77777777" w:rsidR="00D62AE7" w:rsidRDefault="00000000">
      <w:r>
        <w:t>Nesse trecho do codigo a propia detectron pede o download e import para dentro do colab todas as pastas e imagens antes já inseridas para assim alocar espaço em nuvem e iniciar o processo de treinamento.</w:t>
      </w:r>
    </w:p>
    <w:p w14:paraId="03DEBB5B" w14:textId="180209C9" w:rsidR="00D62AE7" w:rsidRDefault="00E247A3">
      <w:r>
        <w:rPr>
          <w:noProof/>
        </w:rPr>
        <w:lastRenderedPageBreak/>
        <w:drawing>
          <wp:inline distT="0" distB="0" distL="0" distR="0" wp14:anchorId="213E1241" wp14:editId="1F48F8D7">
            <wp:extent cx="5731510" cy="1527810"/>
            <wp:effectExtent l="0" t="0" r="2540" b="0"/>
            <wp:docPr id="14" name="Imagem 1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3534" w14:textId="77777777" w:rsidR="00D62AE7" w:rsidRDefault="00000000">
      <w:r>
        <w:t>Após o treinamento estar concluído alguns arquivos de teste serão aplicados tornando o codigo mais eficiente pois haverá um mínimo de tratamento de erro caso alguma imagem das muitas listadas esteja fora dos padrões da IA.</w:t>
      </w:r>
    </w:p>
    <w:p w14:paraId="58F3C6A2" w14:textId="77777777" w:rsidR="00D62AE7" w:rsidRDefault="00000000">
      <w:r>
        <w:rPr>
          <w:noProof/>
        </w:rPr>
        <w:drawing>
          <wp:inline distT="0" distB="0" distL="0" distR="0" wp14:anchorId="02EC2C71" wp14:editId="39719443">
            <wp:extent cx="4572000" cy="1552578"/>
            <wp:effectExtent l="0" t="0" r="0" b="9522"/>
            <wp:docPr id="9" name="Imagem 199724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181E47" w14:textId="77777777" w:rsidR="00D62AE7" w:rsidRDefault="00000000">
      <w:r>
        <w:t>Último trecho do código de treinamento fara um teste randômico com uma das imagens listadas na pasta teste para averiguar se tudo está funcionando corretamente, finalizando o trecho do codigo da parte de treinamento da IA.</w:t>
      </w:r>
    </w:p>
    <w:p w14:paraId="074E5314" w14:textId="77777777" w:rsidR="00D62AE7" w:rsidRDefault="00D62AE7"/>
    <w:p w14:paraId="62D5CC1A" w14:textId="3CDA6390" w:rsidR="00D62AE7" w:rsidRDefault="00E247A3">
      <w:r>
        <w:rPr>
          <w:sz w:val="40"/>
          <w:szCs w:val="40"/>
        </w:rPr>
        <w:t>Teste</w:t>
      </w:r>
    </w:p>
    <w:p w14:paraId="3F03F73C" w14:textId="77777777" w:rsidR="00D62AE7" w:rsidRDefault="00000000">
      <w:r>
        <w:rPr>
          <w:noProof/>
        </w:rPr>
        <w:drawing>
          <wp:inline distT="0" distB="0" distL="0" distR="0" wp14:anchorId="5551A46F" wp14:editId="381E1BDA">
            <wp:extent cx="4572000" cy="1381128"/>
            <wp:effectExtent l="0" t="0" r="0" b="9522"/>
            <wp:docPr id="10" name="Imagem 1423315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63080F5" w14:textId="7434E6CB" w:rsidR="00D62AE7" w:rsidRDefault="00000000">
      <w:r>
        <w:t xml:space="preserve">O tem uma segunda classe que irá executar tudo antes executado porem finalizara com esse trecho que irá fazer um teste com um número de </w:t>
      </w:r>
      <w:r w:rsidR="00E247A3">
        <w:t>6</w:t>
      </w:r>
      <w:r>
        <w:t xml:space="preserve"> imagens randômicas tiradas da pasta dataset na região de teste e ira aplicar a funcionalidade da IA.</w:t>
      </w:r>
    </w:p>
    <w:p w14:paraId="5DCFE768" w14:textId="0FC7497E" w:rsidR="00D62AE7" w:rsidRDefault="00E247A3">
      <w:r>
        <w:rPr>
          <w:noProof/>
        </w:rPr>
        <w:lastRenderedPageBreak/>
        <w:drawing>
          <wp:inline distT="0" distB="0" distL="0" distR="0" wp14:anchorId="6B5B19DF" wp14:editId="6F85AF17">
            <wp:extent cx="5731510" cy="5283835"/>
            <wp:effectExtent l="0" t="0" r="2540" b="0"/>
            <wp:docPr id="15" name="Imagem 15" descr="Tela de computador com foto de cachor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la de computador com foto de cachor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67A9" w14:textId="77777777" w:rsidR="00D62AE7" w:rsidRDefault="00000000">
      <w:r>
        <w:t>Retirando das pastas de teste uma imagem para gerar um teste aleatório e comprovar se a IA está sendo efetiva.</w:t>
      </w:r>
    </w:p>
    <w:p w14:paraId="2DAE80EF" w14:textId="4B6B499C" w:rsidR="00D62AE7" w:rsidRDefault="00E247A3">
      <w:r>
        <w:rPr>
          <w:noProof/>
        </w:rPr>
        <w:lastRenderedPageBreak/>
        <w:drawing>
          <wp:inline distT="0" distB="0" distL="0" distR="0" wp14:anchorId="6DF3B95D" wp14:editId="6AA49F5F">
            <wp:extent cx="5731510" cy="5182870"/>
            <wp:effectExtent l="0" t="0" r="2540" b="0"/>
            <wp:docPr id="16" name="Imagem 16" descr="Cachorro dentro de p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achorro dentro de pi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0FB1" w14:textId="1395FCD6" w:rsidR="00D62AE7" w:rsidRDefault="00000000">
      <w:r>
        <w:t>Segue segundo exemplo.</w:t>
      </w:r>
    </w:p>
    <w:p w14:paraId="7C115C9B" w14:textId="411A8F5C" w:rsidR="00FE2D80" w:rsidRDefault="00FE2D80"/>
    <w:p w14:paraId="03400A3A" w14:textId="6AB443ED" w:rsidR="00FE2D80" w:rsidRDefault="00FE2D80" w:rsidP="00FE2D80">
      <w:pPr>
        <w:rPr>
          <w:sz w:val="40"/>
          <w:szCs w:val="40"/>
        </w:rPr>
      </w:pPr>
      <w:r>
        <w:rPr>
          <w:sz w:val="40"/>
          <w:szCs w:val="40"/>
        </w:rPr>
        <w:t>Link Para o GitHub</w:t>
      </w:r>
    </w:p>
    <w:p w14:paraId="209ED4DC" w14:textId="0858B5C5" w:rsidR="00FE2D80" w:rsidRDefault="00FE2D80" w:rsidP="00FE2D80">
      <w:pPr>
        <w:rPr>
          <w:sz w:val="40"/>
          <w:szCs w:val="40"/>
        </w:rPr>
      </w:pPr>
    </w:p>
    <w:p w14:paraId="4E4202BC" w14:textId="50E0D656" w:rsidR="00FE2D80" w:rsidRDefault="00FE2D80" w:rsidP="00FE2D80">
      <w:r w:rsidRPr="00FE2D80">
        <w:t>https://github.com/M0NARCA/IA-FINAL-TAC.git</w:t>
      </w:r>
    </w:p>
    <w:p w14:paraId="32FA8960" w14:textId="3131D949" w:rsidR="00FE2D80" w:rsidRDefault="00FE2D80"/>
    <w:sectPr w:rsidR="00FE2D8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3385" w14:textId="77777777" w:rsidR="00BF162C" w:rsidRDefault="00BF162C">
      <w:pPr>
        <w:spacing w:after="0" w:line="240" w:lineRule="auto"/>
      </w:pPr>
      <w:r>
        <w:separator/>
      </w:r>
    </w:p>
  </w:endnote>
  <w:endnote w:type="continuationSeparator" w:id="0">
    <w:p w14:paraId="7F4D8A54" w14:textId="77777777" w:rsidR="00BF162C" w:rsidRDefault="00BF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A60D0" w14:textId="77777777" w:rsidR="00BF162C" w:rsidRDefault="00BF162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689A8E" w14:textId="77777777" w:rsidR="00BF162C" w:rsidRDefault="00BF1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AE7"/>
    <w:rsid w:val="00104925"/>
    <w:rsid w:val="00B751F9"/>
    <w:rsid w:val="00BF162C"/>
    <w:rsid w:val="00D62AE7"/>
    <w:rsid w:val="00E247A3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9FFC"/>
  <w15:docId w15:val="{29BD1D48-10C5-416D-B3F1-4B957774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pt-B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Gonçalves dos Santos</dc:creator>
  <dc:description/>
  <cp:lastModifiedBy>JOÃO PEDRO COSTA SANTOS</cp:lastModifiedBy>
  <cp:revision>4</cp:revision>
  <dcterms:created xsi:type="dcterms:W3CDTF">2022-11-17T03:41:00Z</dcterms:created>
  <dcterms:modified xsi:type="dcterms:W3CDTF">2022-11-17T16:12:00Z</dcterms:modified>
</cp:coreProperties>
</file>